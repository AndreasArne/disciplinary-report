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67C0" w14:textId="77777777" w:rsidR="004B2B75" w:rsidRDefault="004B2B75" w:rsidP="004B2B75">
      <w:pPr>
        <w:pStyle w:val="Huvud"/>
        <w:ind w:hanging="27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</w:p>
    <w:p w14:paraId="38030858" w14:textId="77777777" w:rsidR="00CF2B96" w:rsidRPr="0077514C" w:rsidRDefault="007F688A" w:rsidP="006B0EC6">
      <w:pPr>
        <w:pStyle w:val="Huvud"/>
        <w:tabs>
          <w:tab w:val="left" w:pos="5670"/>
        </w:tabs>
        <w:ind w:hanging="2127"/>
        <w:rPr>
          <w:b w:val="0"/>
          <w:sz w:val="22"/>
          <w:szCs w:val="22"/>
        </w:rPr>
      </w:pPr>
      <w:r>
        <w:rPr>
          <w:rFonts w:ascii="Gill Sans MT Condensed" w:hAnsi="Gill Sans MT Condensed" w:cs="Arial"/>
          <w:noProof/>
          <w:sz w:val="16"/>
          <w:szCs w:val="16"/>
        </w:rPr>
        <w:pict w14:anchorId="3AFB3F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NY_grey_BTH_CMYK" style="width:84.6pt;height:84.6pt;visibility:visible">
            <v:imagedata r:id="rId11" o:title="NY_grey_BTH_CMYK"/>
          </v:shape>
        </w:pict>
      </w:r>
      <w:r w:rsidR="00B4573E">
        <w:tab/>
      </w:r>
    </w:p>
    <w:p w14:paraId="6763D868" w14:textId="77777777" w:rsidR="008B6F02" w:rsidRDefault="00281BE8" w:rsidP="008B6F02">
      <w:pPr>
        <w:shd w:val="clear" w:color="auto" w:fill="FFFFFF"/>
        <w:tabs>
          <w:tab w:val="left" w:pos="8280"/>
        </w:tabs>
        <w:spacing w:before="494" w:line="322" w:lineRule="exact"/>
        <w:ind w:left="-1106"/>
        <w:rPr>
          <w:b/>
          <w:bCs/>
          <w:color w:val="000000"/>
          <w:spacing w:val="-3"/>
          <w:sz w:val="28"/>
          <w:szCs w:val="28"/>
        </w:rPr>
      </w:pPr>
      <w:r>
        <w:rPr>
          <w:b/>
          <w:bCs/>
          <w:color w:val="000000"/>
          <w:spacing w:val="-3"/>
          <w:sz w:val="28"/>
          <w:szCs w:val="28"/>
        </w:rPr>
        <w:t>Anmälan om misstanke om vils</w:t>
      </w:r>
      <w:r w:rsidR="00FB4774">
        <w:rPr>
          <w:b/>
          <w:bCs/>
          <w:color w:val="000000"/>
          <w:spacing w:val="-3"/>
          <w:sz w:val="28"/>
          <w:szCs w:val="28"/>
        </w:rPr>
        <w:t>eledande eller annan typ av disciplinförseelse</w:t>
      </w:r>
    </w:p>
    <w:p w14:paraId="6C2A7D0F" w14:textId="1E04BC5D" w:rsidR="00A13ECE" w:rsidRPr="00A13ECE" w:rsidRDefault="00FB4774" w:rsidP="00A13ECE">
      <w:pPr>
        <w:shd w:val="clear" w:color="auto" w:fill="FFFFFF"/>
        <w:tabs>
          <w:tab w:val="left" w:pos="8280"/>
        </w:tabs>
        <w:spacing w:before="494"/>
        <w:ind w:left="-1701"/>
        <w:rPr>
          <w:b/>
          <w:bCs/>
          <w:color w:val="000000"/>
          <w:spacing w:val="-3"/>
          <w:sz w:val="28"/>
          <w:szCs w:val="28"/>
        </w:rPr>
      </w:pPr>
      <w:r w:rsidRPr="00FD549A">
        <w:rPr>
          <w:b/>
          <w:bCs/>
          <w:color w:val="000000"/>
          <w:spacing w:val="-2"/>
        </w:rPr>
        <w:t>Studentens personuppgifter</w:t>
      </w:r>
    </w:p>
    <w:tbl>
      <w:tblPr>
        <w:tblW w:w="9504" w:type="dxa"/>
        <w:tblInd w:w="-1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71"/>
        <w:gridCol w:w="2033"/>
      </w:tblGrid>
      <w:tr w:rsidR="00A13ECE" w14:paraId="26D4B64F" w14:textId="77777777" w:rsidTr="007F688A">
        <w:trPr>
          <w:trHeight w:val="549"/>
        </w:trPr>
        <w:tc>
          <w:tcPr>
            <w:tcW w:w="7471" w:type="dxa"/>
          </w:tcPr>
          <w:p w14:paraId="5684FC8E" w14:textId="187C1E71" w:rsidR="008118FA" w:rsidRPr="00A13ECE" w:rsidRDefault="00A13ECE" w:rsidP="00A13ECE">
            <w:pPr>
              <w:shd w:val="clear" w:color="auto" w:fill="FFFFFF"/>
              <w:rPr>
                <w:sz w:val="16"/>
                <w:szCs w:val="16"/>
              </w:rPr>
            </w:pPr>
            <w:r w:rsidRPr="00A13ECE">
              <w:rPr>
                <w:sz w:val="16"/>
                <w:szCs w:val="16"/>
              </w:rPr>
              <w:t>Efternamn, tilltalsnamn</w:t>
            </w:r>
          </w:p>
        </w:tc>
        <w:tc>
          <w:tcPr>
            <w:tcW w:w="2033" w:type="dxa"/>
          </w:tcPr>
          <w:p w14:paraId="3C9E7AAB" w14:textId="376E57E6" w:rsidR="008118FA" w:rsidRPr="00A13ECE" w:rsidRDefault="00A13ECE" w:rsidP="00A13ECE">
            <w:pPr>
              <w:shd w:val="clear" w:color="auto" w:fill="FFFFFF"/>
              <w:rPr>
                <w:sz w:val="16"/>
                <w:szCs w:val="16"/>
              </w:rPr>
            </w:pPr>
            <w:r w:rsidRPr="00A13ECE">
              <w:rPr>
                <w:sz w:val="16"/>
                <w:szCs w:val="16"/>
              </w:rPr>
              <w:t>Personnummer</w:t>
            </w:r>
          </w:p>
        </w:tc>
      </w:tr>
      <w:tr w:rsidR="00A13ECE" w14:paraId="4248DCCE" w14:textId="77777777" w:rsidTr="008118FA">
        <w:trPr>
          <w:trHeight w:val="557"/>
        </w:trPr>
        <w:tc>
          <w:tcPr>
            <w:tcW w:w="9504" w:type="dxa"/>
            <w:gridSpan w:val="2"/>
          </w:tcPr>
          <w:p w14:paraId="6A89C49E" w14:textId="3F903515" w:rsidR="008118FA" w:rsidRPr="00A13ECE" w:rsidRDefault="00A13ECE" w:rsidP="00A13ECE">
            <w:pPr>
              <w:shd w:val="clear" w:color="auto" w:fill="FFFFFF"/>
              <w:rPr>
                <w:sz w:val="16"/>
                <w:szCs w:val="16"/>
              </w:rPr>
            </w:pPr>
            <w:r w:rsidRPr="00A13ECE">
              <w:rPr>
                <w:sz w:val="16"/>
                <w:szCs w:val="16"/>
              </w:rPr>
              <w:t>Adress</w:t>
            </w:r>
          </w:p>
        </w:tc>
      </w:tr>
      <w:tr w:rsidR="00A13ECE" w14:paraId="68B3E6A1" w14:textId="77777777" w:rsidTr="007F688A">
        <w:trPr>
          <w:trHeight w:val="562"/>
        </w:trPr>
        <w:tc>
          <w:tcPr>
            <w:tcW w:w="7471" w:type="dxa"/>
          </w:tcPr>
          <w:p w14:paraId="6E67D70C" w14:textId="1A512E6A" w:rsidR="00A13ECE" w:rsidRPr="00A13ECE" w:rsidRDefault="00A13ECE" w:rsidP="00A13ECE">
            <w:pPr>
              <w:shd w:val="clear" w:color="auto" w:fill="FFFFFF"/>
              <w:rPr>
                <w:sz w:val="16"/>
                <w:szCs w:val="16"/>
              </w:rPr>
            </w:pPr>
            <w:r w:rsidRPr="00A13ECE">
              <w:rPr>
                <w:sz w:val="16"/>
                <w:szCs w:val="16"/>
              </w:rPr>
              <w:t>Postnummer och ort</w:t>
            </w:r>
          </w:p>
        </w:tc>
        <w:tc>
          <w:tcPr>
            <w:tcW w:w="2033" w:type="dxa"/>
          </w:tcPr>
          <w:p w14:paraId="71E7E7C8" w14:textId="1F2EDFA9" w:rsidR="008118FA" w:rsidRPr="00A13ECE" w:rsidRDefault="00A13ECE" w:rsidP="00A13ECE">
            <w:pPr>
              <w:shd w:val="clear" w:color="auto" w:fill="FFFFFF"/>
              <w:rPr>
                <w:sz w:val="16"/>
                <w:szCs w:val="16"/>
              </w:rPr>
            </w:pPr>
            <w:r w:rsidRPr="00A13ECE">
              <w:rPr>
                <w:sz w:val="16"/>
                <w:szCs w:val="16"/>
              </w:rPr>
              <w:t>Telefon, bostad</w:t>
            </w:r>
          </w:p>
        </w:tc>
      </w:tr>
    </w:tbl>
    <w:p w14:paraId="49CF35FA" w14:textId="2D568B4B" w:rsidR="00A13ECE" w:rsidRDefault="00A13ECE" w:rsidP="00FB4774">
      <w:pPr>
        <w:shd w:val="clear" w:color="auto" w:fill="FFFFFF"/>
        <w:spacing w:before="182"/>
        <w:ind w:left="-1673"/>
        <w:rPr>
          <w:b/>
          <w:bCs/>
          <w:color w:val="000000"/>
          <w:spacing w:val="-3"/>
        </w:rPr>
      </w:pPr>
    </w:p>
    <w:p w14:paraId="54CD6186" w14:textId="293DFAE7" w:rsidR="00FB4774" w:rsidRDefault="00FB4774" w:rsidP="00FB4774">
      <w:pPr>
        <w:shd w:val="clear" w:color="auto" w:fill="FFFFFF"/>
        <w:spacing w:before="182"/>
        <w:ind w:left="-1673"/>
      </w:pPr>
      <w:r w:rsidRPr="00FD549A">
        <w:rPr>
          <w:b/>
          <w:bCs/>
          <w:color w:val="000000"/>
          <w:spacing w:val="-3"/>
        </w:rPr>
        <w:t xml:space="preserve">Uppgifter om </w:t>
      </w:r>
      <w:proofErr w:type="spellStart"/>
      <w:r w:rsidRPr="00FD549A">
        <w:rPr>
          <w:b/>
          <w:bCs/>
          <w:color w:val="000000"/>
          <w:spacing w:val="-3"/>
        </w:rPr>
        <w:t>försee</w:t>
      </w:r>
      <w:r>
        <w:rPr>
          <w:b/>
          <w:bCs/>
          <w:color w:val="000000"/>
          <w:spacing w:val="-3"/>
          <w:lang w:val="en-US"/>
        </w:rPr>
        <w:t>lsen</w:t>
      </w:r>
      <w:proofErr w:type="spellEnd"/>
    </w:p>
    <w:tbl>
      <w:tblPr>
        <w:tblW w:w="9558" w:type="dxa"/>
        <w:tblInd w:w="-166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49"/>
        <w:gridCol w:w="3111"/>
        <w:gridCol w:w="2145"/>
        <w:gridCol w:w="1753"/>
      </w:tblGrid>
      <w:tr w:rsidR="00FB4774" w14:paraId="757FDA14" w14:textId="77777777" w:rsidTr="00FB4774">
        <w:trPr>
          <w:trHeight w:val="474"/>
        </w:trPr>
        <w:tc>
          <w:tcPr>
            <w:tcW w:w="2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2347C4" w14:textId="77777777" w:rsidR="00FB4774" w:rsidRDefault="00FB4774" w:rsidP="00FB4774">
            <w:pPr>
              <w:shd w:val="clear" w:color="auto" w:fill="FFFFFF"/>
            </w:pPr>
            <w:r>
              <w:rPr>
                <w:color w:val="000000"/>
                <w:sz w:val="16"/>
                <w:szCs w:val="16"/>
                <w:lang w:val="en-US"/>
              </w:rPr>
              <w:t xml:space="preserve">Datum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för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förseelse</w:t>
            </w:r>
            <w:proofErr w:type="spellEnd"/>
          </w:p>
        </w:tc>
        <w:tc>
          <w:tcPr>
            <w:tcW w:w="70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850E3B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Kurs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/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ämne</w:t>
            </w:r>
            <w:proofErr w:type="spellEnd"/>
          </w:p>
        </w:tc>
      </w:tr>
      <w:tr w:rsidR="00FB4774" w14:paraId="07255CC4" w14:textId="77777777" w:rsidTr="00FB4774">
        <w:trPr>
          <w:trHeight w:val="474"/>
        </w:trPr>
        <w:tc>
          <w:tcPr>
            <w:tcW w:w="25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DE19CA" w14:textId="77777777" w:rsidR="00FB4774" w:rsidRDefault="00FB4774" w:rsidP="00FB4774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Kurskod</w:t>
            </w:r>
            <w:proofErr w:type="spellEnd"/>
          </w:p>
        </w:tc>
        <w:tc>
          <w:tcPr>
            <w:tcW w:w="525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904336" w14:textId="77777777" w:rsidR="00FB4774" w:rsidRDefault="00FB4774" w:rsidP="003D0A8B">
            <w:pPr>
              <w:shd w:val="clear" w:color="auto" w:fill="FFFFFF"/>
              <w:ind w:left="1474" w:hanging="1474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Delkursens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namn</w:t>
            </w:r>
            <w:proofErr w:type="spellEnd"/>
          </w:p>
        </w:tc>
        <w:tc>
          <w:tcPr>
            <w:tcW w:w="1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6F2684" w14:textId="77777777" w:rsidR="00FB4774" w:rsidRDefault="00FB4774" w:rsidP="00AF553A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Omfattning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AF553A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poäng</w:t>
            </w:r>
            <w:proofErr w:type="spellEnd"/>
          </w:p>
        </w:tc>
      </w:tr>
      <w:tr w:rsidR="00FB4774" w14:paraId="1BD86F11" w14:textId="77777777" w:rsidTr="00FB4774">
        <w:trPr>
          <w:trHeight w:val="474"/>
        </w:trPr>
        <w:tc>
          <w:tcPr>
            <w:tcW w:w="5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F647144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Kursansvarig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lärare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titel</w:t>
            </w:r>
            <w:proofErr w:type="spellEnd"/>
          </w:p>
        </w:tc>
        <w:tc>
          <w:tcPr>
            <w:tcW w:w="3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5A2209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Telefon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, arb</w:t>
            </w:r>
          </w:p>
        </w:tc>
      </w:tr>
      <w:tr w:rsidR="00FB4774" w14:paraId="2AA125B4" w14:textId="77777777" w:rsidTr="00FB4774">
        <w:trPr>
          <w:trHeight w:val="474"/>
        </w:trPr>
        <w:tc>
          <w:tcPr>
            <w:tcW w:w="955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2990B4" w14:textId="77777777" w:rsidR="00FB4774" w:rsidRDefault="00AF553A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Sektion</w:t>
            </w:r>
            <w:proofErr w:type="spellEnd"/>
          </w:p>
        </w:tc>
      </w:tr>
      <w:tr w:rsidR="00FB4774" w14:paraId="49505A72" w14:textId="77777777" w:rsidTr="00FB4774">
        <w:trPr>
          <w:trHeight w:val="474"/>
        </w:trPr>
        <w:tc>
          <w:tcPr>
            <w:tcW w:w="5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3303BD7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</w:rPr>
              <w:t>Ev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annan person som kan lämna upplysningar i ärendet, titel</w:t>
            </w:r>
          </w:p>
        </w:tc>
        <w:tc>
          <w:tcPr>
            <w:tcW w:w="3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746B96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Telefon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, arb</w:t>
            </w:r>
          </w:p>
        </w:tc>
      </w:tr>
      <w:tr w:rsidR="00FB4774" w14:paraId="2FF42A8A" w14:textId="77777777" w:rsidTr="00FB4774">
        <w:trPr>
          <w:trHeight w:val="474"/>
        </w:trPr>
        <w:tc>
          <w:tcPr>
            <w:tcW w:w="56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AAA90C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</w:rPr>
              <w:t>Ev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annan person som kan lämna upplysningar i ärendet, titel</w:t>
            </w:r>
          </w:p>
        </w:tc>
        <w:tc>
          <w:tcPr>
            <w:tcW w:w="38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23FED5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Telefon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>, arb</w:t>
            </w:r>
          </w:p>
        </w:tc>
      </w:tr>
    </w:tbl>
    <w:p w14:paraId="4510BF08" w14:textId="77777777" w:rsidR="00FB4774" w:rsidRDefault="00FB4774" w:rsidP="00FB4774">
      <w:pPr>
        <w:shd w:val="clear" w:color="auto" w:fill="FFFFFF"/>
        <w:spacing w:before="50"/>
        <w:ind w:left="-540"/>
        <w:rPr>
          <w:b/>
        </w:rPr>
      </w:pPr>
    </w:p>
    <w:p w14:paraId="2E7D7A03" w14:textId="77777777" w:rsidR="00FB4774" w:rsidRDefault="00FB4774" w:rsidP="00FB4774">
      <w:pPr>
        <w:shd w:val="clear" w:color="auto" w:fill="FFFFFF"/>
        <w:spacing w:before="50"/>
        <w:ind w:left="-1673"/>
        <w:rPr>
          <w:b/>
        </w:rPr>
      </w:pPr>
      <w:r>
        <w:rPr>
          <w:b/>
        </w:rPr>
        <w:t>Bifogade bilagor</w:t>
      </w:r>
    </w:p>
    <w:tbl>
      <w:tblPr>
        <w:tblW w:w="9588" w:type="dxa"/>
        <w:tblInd w:w="-1675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003"/>
        <w:gridCol w:w="585"/>
      </w:tblGrid>
      <w:tr w:rsidR="00FB4774" w14:paraId="10318E1D" w14:textId="77777777" w:rsidTr="00FB4774">
        <w:trPr>
          <w:trHeight w:val="473"/>
        </w:trPr>
        <w:tc>
          <w:tcPr>
            <w:tcW w:w="9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BE9258" w14:textId="77777777" w:rsidR="00FB4774" w:rsidRDefault="00FB4774" w:rsidP="00FB4774">
            <w:pPr>
              <w:shd w:val="clear" w:color="auto" w:fill="FFFFFF"/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Ladokutdrag</w:t>
            </w:r>
            <w:proofErr w:type="spellEnd"/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0F7DD" w14:textId="77777777" w:rsidR="00FB4774" w:rsidRDefault="00FB4774" w:rsidP="00FB4774">
            <w:pPr>
              <w:shd w:val="clear" w:color="auto" w:fill="FFFFFF"/>
              <w:rPr>
                <w:sz w:val="12"/>
                <w:szCs w:val="12"/>
              </w:rPr>
            </w:pPr>
            <w:proofErr w:type="spellStart"/>
            <w:r>
              <w:rPr>
                <w:color w:val="000000"/>
                <w:sz w:val="12"/>
                <w:szCs w:val="12"/>
                <w:lang w:val="en-US"/>
              </w:rPr>
              <w:t>Bilaga</w:t>
            </w:r>
            <w:proofErr w:type="spellEnd"/>
            <w:r>
              <w:rPr>
                <w:color w:val="000000"/>
                <w:sz w:val="12"/>
                <w:szCs w:val="12"/>
                <w:lang w:val="en-US"/>
              </w:rPr>
              <w:t xml:space="preserve"> nr:</w:t>
            </w:r>
          </w:p>
        </w:tc>
      </w:tr>
      <w:tr w:rsidR="00FB4774" w14:paraId="4133F70F" w14:textId="77777777" w:rsidTr="00FB4774">
        <w:trPr>
          <w:trHeight w:val="473"/>
        </w:trPr>
        <w:tc>
          <w:tcPr>
            <w:tcW w:w="9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25A42F" w14:textId="77777777" w:rsidR="00FB4774" w:rsidRDefault="00FB4774" w:rsidP="00FB4774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Kursplan</w:t>
            </w:r>
            <w:proofErr w:type="spellEnd"/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187B03" w14:textId="77777777" w:rsidR="00FB4774" w:rsidRDefault="00FB4774" w:rsidP="00FB4774">
            <w:pPr>
              <w:shd w:val="clear" w:color="auto" w:fill="FFFFFF"/>
              <w:rPr>
                <w:color w:val="000000"/>
                <w:sz w:val="12"/>
                <w:szCs w:val="12"/>
                <w:lang w:val="en-US"/>
              </w:rPr>
            </w:pPr>
            <w:proofErr w:type="spellStart"/>
            <w:r>
              <w:rPr>
                <w:color w:val="000000"/>
                <w:sz w:val="12"/>
                <w:szCs w:val="12"/>
                <w:lang w:val="en-US"/>
              </w:rPr>
              <w:t>Bilaga</w:t>
            </w:r>
            <w:proofErr w:type="spellEnd"/>
            <w:r>
              <w:rPr>
                <w:color w:val="000000"/>
                <w:sz w:val="12"/>
                <w:szCs w:val="12"/>
                <w:lang w:val="en-US"/>
              </w:rPr>
              <w:t xml:space="preserve"> nr:</w:t>
            </w:r>
          </w:p>
        </w:tc>
      </w:tr>
      <w:tr w:rsidR="00FB4774" w14:paraId="2FCCBA12" w14:textId="77777777" w:rsidTr="00FB4774">
        <w:trPr>
          <w:trHeight w:val="473"/>
        </w:trPr>
        <w:tc>
          <w:tcPr>
            <w:tcW w:w="9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99D38B" w14:textId="77777777" w:rsidR="00FB4774" w:rsidRDefault="00FB4774" w:rsidP="00FB4774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Beskrivning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av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ärendet</w:t>
            </w:r>
            <w:proofErr w:type="spellEnd"/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552DDA" w14:textId="77777777" w:rsidR="00FB4774" w:rsidRDefault="00FB4774" w:rsidP="00FB4774">
            <w:pPr>
              <w:shd w:val="clear" w:color="auto" w:fill="FFFFFF"/>
              <w:rPr>
                <w:color w:val="000000"/>
                <w:sz w:val="12"/>
                <w:szCs w:val="12"/>
                <w:lang w:val="en-US"/>
              </w:rPr>
            </w:pPr>
            <w:proofErr w:type="spellStart"/>
            <w:r>
              <w:rPr>
                <w:color w:val="000000"/>
                <w:sz w:val="12"/>
                <w:szCs w:val="12"/>
                <w:lang w:val="en-US"/>
              </w:rPr>
              <w:t>Bilaga</w:t>
            </w:r>
            <w:proofErr w:type="spellEnd"/>
            <w:r>
              <w:rPr>
                <w:color w:val="000000"/>
                <w:sz w:val="12"/>
                <w:szCs w:val="12"/>
                <w:lang w:val="en-US"/>
              </w:rPr>
              <w:t xml:space="preserve"> nr:</w:t>
            </w:r>
          </w:p>
        </w:tc>
      </w:tr>
      <w:tr w:rsidR="00FB4774" w14:paraId="294CC61C" w14:textId="77777777" w:rsidTr="00FB4774">
        <w:trPr>
          <w:trHeight w:val="473"/>
        </w:trPr>
        <w:tc>
          <w:tcPr>
            <w:tcW w:w="9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0B1A83" w14:textId="77777777" w:rsidR="00FB4774" w:rsidRDefault="00FB4774" w:rsidP="00FB4774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Otillåtna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hjälpmedel</w:t>
            </w:r>
            <w:proofErr w:type="spellEnd"/>
            <w:r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smartTag w:uri="isiresearchsoft-com/cwyw" w:element="citation">
              <w:r>
                <w:rPr>
                  <w:color w:val="000000"/>
                  <w:sz w:val="16"/>
                  <w:szCs w:val="16"/>
                  <w:lang w:val="en-US"/>
                </w:rPr>
                <w:t>(</w:t>
              </w:r>
              <w:proofErr w:type="spellStart"/>
              <w:r>
                <w:rPr>
                  <w:color w:val="000000"/>
                  <w:sz w:val="16"/>
                  <w:szCs w:val="16"/>
                  <w:lang w:val="en-US"/>
                </w:rPr>
                <w:t>eventuellt</w:t>
              </w:r>
              <w:proofErr w:type="spellEnd"/>
              <w:r>
                <w:rPr>
                  <w:color w:val="000000"/>
                  <w:sz w:val="16"/>
                  <w:szCs w:val="16"/>
                  <w:lang w:val="en-US"/>
                </w:rPr>
                <w:t xml:space="preserve"> </w:t>
              </w:r>
              <w:proofErr w:type="spellStart"/>
              <w:r>
                <w:rPr>
                  <w:color w:val="000000"/>
                  <w:sz w:val="16"/>
                  <w:szCs w:val="16"/>
                  <w:lang w:val="en-US"/>
                </w:rPr>
                <w:t>föremål</w:t>
              </w:r>
              <w:proofErr w:type="spellEnd"/>
              <w:r>
                <w:rPr>
                  <w:color w:val="000000"/>
                  <w:sz w:val="16"/>
                  <w:szCs w:val="16"/>
                  <w:lang w:val="en-US"/>
                </w:rPr>
                <w:t>)</w:t>
              </w:r>
            </w:smartTag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050991" w14:textId="77777777" w:rsidR="00FB4774" w:rsidRDefault="00FB4774" w:rsidP="00FB4774">
            <w:pPr>
              <w:shd w:val="clear" w:color="auto" w:fill="FFFFFF"/>
              <w:rPr>
                <w:color w:val="000000"/>
                <w:sz w:val="12"/>
                <w:szCs w:val="12"/>
                <w:lang w:val="en-US"/>
              </w:rPr>
            </w:pPr>
            <w:proofErr w:type="spellStart"/>
            <w:r>
              <w:rPr>
                <w:color w:val="000000"/>
                <w:sz w:val="12"/>
                <w:szCs w:val="12"/>
                <w:lang w:val="en-US"/>
              </w:rPr>
              <w:t>Bilaga</w:t>
            </w:r>
            <w:proofErr w:type="spellEnd"/>
            <w:r>
              <w:rPr>
                <w:color w:val="000000"/>
                <w:sz w:val="12"/>
                <w:szCs w:val="12"/>
                <w:lang w:val="en-US"/>
              </w:rPr>
              <w:t xml:space="preserve"> nr:</w:t>
            </w:r>
          </w:p>
        </w:tc>
      </w:tr>
      <w:tr w:rsidR="00FB4774" w14:paraId="503376AA" w14:textId="77777777" w:rsidTr="00FB4774">
        <w:trPr>
          <w:trHeight w:val="473"/>
        </w:trPr>
        <w:tc>
          <w:tcPr>
            <w:tcW w:w="9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58F020" w14:textId="77777777" w:rsidR="00FB4774" w:rsidRDefault="00FB4774" w:rsidP="00FB4774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00"/>
                <w:sz w:val="16"/>
                <w:szCs w:val="16"/>
                <w:lang w:val="en-US"/>
              </w:rPr>
              <w:t>Examinationsanvisningar</w:t>
            </w:r>
            <w:proofErr w:type="spellEnd"/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0A7D5" w14:textId="77777777" w:rsidR="00FB4774" w:rsidRDefault="00FB4774" w:rsidP="00FB4774">
            <w:pPr>
              <w:shd w:val="clear" w:color="auto" w:fill="FFFFFF"/>
              <w:rPr>
                <w:color w:val="000000"/>
                <w:sz w:val="12"/>
                <w:szCs w:val="12"/>
                <w:lang w:val="en-US"/>
              </w:rPr>
            </w:pPr>
            <w:proofErr w:type="spellStart"/>
            <w:r>
              <w:rPr>
                <w:color w:val="000000"/>
                <w:sz w:val="12"/>
                <w:szCs w:val="12"/>
                <w:lang w:val="en-US"/>
              </w:rPr>
              <w:t>Bilaga</w:t>
            </w:r>
            <w:proofErr w:type="spellEnd"/>
            <w:r>
              <w:rPr>
                <w:color w:val="000000"/>
                <w:sz w:val="12"/>
                <w:szCs w:val="12"/>
                <w:lang w:val="en-US"/>
              </w:rPr>
              <w:t xml:space="preserve"> nr:</w:t>
            </w:r>
          </w:p>
        </w:tc>
      </w:tr>
      <w:tr w:rsidR="00FB4774" w14:paraId="38BA6767" w14:textId="77777777" w:rsidTr="00FB4774">
        <w:trPr>
          <w:trHeight w:val="473"/>
        </w:trPr>
        <w:tc>
          <w:tcPr>
            <w:tcW w:w="9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15C265B" w14:textId="77777777" w:rsidR="00FB4774" w:rsidRDefault="00FB4774" w:rsidP="00FB4774">
            <w:pPr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385FA8" w14:textId="77777777" w:rsidR="00FB4774" w:rsidRDefault="00FB4774" w:rsidP="00FB4774">
            <w:pPr>
              <w:shd w:val="clear" w:color="auto" w:fill="FFFFFF"/>
              <w:rPr>
                <w:color w:val="000000"/>
                <w:sz w:val="12"/>
                <w:szCs w:val="12"/>
                <w:lang w:val="en-US"/>
              </w:rPr>
            </w:pPr>
            <w:proofErr w:type="spellStart"/>
            <w:r>
              <w:rPr>
                <w:color w:val="000000"/>
                <w:sz w:val="12"/>
                <w:szCs w:val="12"/>
                <w:lang w:val="en-US"/>
              </w:rPr>
              <w:t>Bilaga</w:t>
            </w:r>
            <w:proofErr w:type="spellEnd"/>
            <w:r>
              <w:rPr>
                <w:color w:val="000000"/>
                <w:sz w:val="12"/>
                <w:szCs w:val="12"/>
                <w:lang w:val="en-US"/>
              </w:rPr>
              <w:t xml:space="preserve"> nr:</w:t>
            </w:r>
          </w:p>
        </w:tc>
      </w:tr>
    </w:tbl>
    <w:p w14:paraId="621DBD2C" w14:textId="77777777" w:rsidR="00FB4774" w:rsidRDefault="00FB4774" w:rsidP="008B6F02">
      <w:pPr>
        <w:ind w:right="-1263"/>
        <w:jc w:val="both"/>
        <w:rPr>
          <w:sz w:val="16"/>
          <w:szCs w:val="16"/>
        </w:rPr>
      </w:pPr>
    </w:p>
    <w:p w14:paraId="29EF2A43" w14:textId="77777777" w:rsidR="00FB4774" w:rsidRDefault="00FB4774" w:rsidP="004A371C">
      <w:pPr>
        <w:ind w:left="-1673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Bifoga en utförlig beskrivning av förseelsen som misstanken avser samt de närmare omständigheterna kring denna. Om misstanken avser plagiat, ange vilken information, muntlig eller skriftlig, </w:t>
      </w:r>
      <w:r w:rsidR="00AF553A">
        <w:rPr>
          <w:sz w:val="16"/>
          <w:szCs w:val="16"/>
        </w:rPr>
        <w:t>sektionen</w:t>
      </w:r>
      <w:r>
        <w:rPr>
          <w:sz w:val="16"/>
          <w:szCs w:val="16"/>
        </w:rPr>
        <w:t xml:space="preserve"> har gett till</w:t>
      </w:r>
      <w:r w:rsidR="00AF553A">
        <w:rPr>
          <w:sz w:val="16"/>
          <w:szCs w:val="16"/>
        </w:rPr>
        <w:t xml:space="preserve"> </w:t>
      </w:r>
      <w:r>
        <w:rPr>
          <w:sz w:val="16"/>
          <w:szCs w:val="16"/>
        </w:rPr>
        <w:t>studente</w:t>
      </w:r>
      <w:r w:rsidR="00AF553A">
        <w:rPr>
          <w:sz w:val="16"/>
          <w:szCs w:val="16"/>
        </w:rPr>
        <w:t xml:space="preserve">n/studenterna </w:t>
      </w:r>
      <w:r>
        <w:rPr>
          <w:sz w:val="16"/>
          <w:szCs w:val="16"/>
        </w:rPr>
        <w:t xml:space="preserve">beträffande detta. Bifoga även eventuella skriftliga handlingar till stöd för anmälan </w:t>
      </w:r>
      <w:smartTag w:uri="isiresearchsoft-com/cwyw" w:element="citation">
        <w:r>
          <w:rPr>
            <w:sz w:val="16"/>
            <w:szCs w:val="16"/>
          </w:rPr>
          <w:t>(</w:t>
        </w:r>
        <w:proofErr w:type="gramStart"/>
        <w:r>
          <w:rPr>
            <w:sz w:val="16"/>
            <w:szCs w:val="16"/>
          </w:rPr>
          <w:t>t ex</w:t>
        </w:r>
        <w:proofErr w:type="gramEnd"/>
        <w:r>
          <w:rPr>
            <w:sz w:val="16"/>
            <w:szCs w:val="16"/>
          </w:rPr>
          <w:t xml:space="preserve"> kopior av ingivna uppsatser eller </w:t>
        </w:r>
        <w:bookmarkStart w:id="0" w:name="_GoBack"/>
        <w:bookmarkEnd w:id="0"/>
        <w:r>
          <w:rPr>
            <w:sz w:val="16"/>
            <w:szCs w:val="16"/>
          </w:rPr>
          <w:t>hemtentamina)</w:t>
        </w:r>
      </w:smartTag>
      <w:r>
        <w:rPr>
          <w:sz w:val="16"/>
          <w:szCs w:val="16"/>
        </w:rPr>
        <w:t>. Markera de avsnitt som misstänks vara plagiat, såväl i studentens arbete som i ev. utdrag ur litteratur eller från webbsidor.</w:t>
      </w:r>
      <w:r w:rsidR="00AF553A">
        <w:rPr>
          <w:sz w:val="16"/>
          <w:szCs w:val="16"/>
        </w:rPr>
        <w:t xml:space="preserve"> </w:t>
      </w:r>
    </w:p>
    <w:p w14:paraId="573507AF" w14:textId="77777777" w:rsidR="008B6F02" w:rsidRDefault="008B6F02" w:rsidP="004A371C">
      <w:pPr>
        <w:ind w:left="-1673" w:right="-1264"/>
        <w:jc w:val="both"/>
      </w:pPr>
    </w:p>
    <w:p w14:paraId="28749905" w14:textId="77777777" w:rsidR="00FB4774" w:rsidRPr="000223FD" w:rsidRDefault="00F66881" w:rsidP="004A371C">
      <w:pPr>
        <w:ind w:left="-1673" w:right="-1264"/>
        <w:jc w:val="both"/>
        <w:rPr>
          <w:rStyle w:val="Kursivt"/>
          <w:rFonts w:ascii="ScalaSans-Light" w:hAnsi="ScalaSans-Light"/>
          <w:sz w:val="16"/>
          <w:szCs w:val="16"/>
        </w:rPr>
      </w:pPr>
      <w:r>
        <w:t>Ort och d</w:t>
      </w:r>
      <w:r w:rsidR="00FB4774" w:rsidRPr="000223FD">
        <w:t>atum</w:t>
      </w:r>
      <w:r w:rsidR="00FB4774" w:rsidRPr="000223FD">
        <w:tab/>
      </w:r>
      <w:r w:rsidR="00FB4774" w:rsidRPr="000223FD">
        <w:tab/>
      </w:r>
      <w:r w:rsidR="00FB4774" w:rsidRPr="000223FD">
        <w:tab/>
        <w:t>Underskrift anmälare</w:t>
      </w:r>
    </w:p>
    <w:p w14:paraId="1C1F237E" w14:textId="77777777" w:rsidR="008B6F02" w:rsidRDefault="008B6F02" w:rsidP="008B6F02">
      <w:pPr>
        <w:pStyle w:val="PlainText"/>
        <w:ind w:left="-1701"/>
        <w:rPr>
          <w:rStyle w:val="Kursivt"/>
          <w:sz w:val="20"/>
          <w:szCs w:val="20"/>
          <w:u w:val="single"/>
          <w:lang w:eastAsia="sv-SE"/>
        </w:rPr>
      </w:pPr>
    </w:p>
    <w:p w14:paraId="71A167F8" w14:textId="77777777" w:rsidR="006B0EC6" w:rsidRDefault="006B0EC6" w:rsidP="008B6F02">
      <w:pPr>
        <w:pStyle w:val="PlainText"/>
        <w:ind w:left="-1701"/>
        <w:rPr>
          <w:rStyle w:val="Kursivt"/>
          <w:sz w:val="20"/>
          <w:szCs w:val="20"/>
          <w:u w:val="single"/>
          <w:lang w:eastAsia="sv-SE"/>
        </w:rPr>
      </w:pPr>
    </w:p>
    <w:p w14:paraId="581E9512" w14:textId="77777777" w:rsidR="005E3CD1" w:rsidRDefault="008B6F02" w:rsidP="008B6F02">
      <w:pPr>
        <w:pStyle w:val="PlainText"/>
        <w:ind w:left="-1701"/>
        <w:rPr>
          <w:rFonts w:ascii="Minion Pro" w:hAnsi="Minion Pro"/>
          <w:i/>
          <w:sz w:val="22"/>
          <w:szCs w:val="22"/>
          <w:u w:val="single"/>
        </w:rPr>
      </w:pPr>
      <w:r>
        <w:rPr>
          <w:rStyle w:val="Kursivt"/>
          <w:sz w:val="20"/>
          <w:szCs w:val="20"/>
          <w:u w:val="single"/>
          <w:lang w:eastAsia="sv-SE"/>
        </w:rPr>
        <w:tab/>
      </w:r>
      <w:r>
        <w:rPr>
          <w:rStyle w:val="Kursivt"/>
          <w:sz w:val="20"/>
          <w:szCs w:val="20"/>
          <w:u w:val="single"/>
          <w:lang w:eastAsia="sv-SE"/>
        </w:rPr>
        <w:tab/>
      </w:r>
      <w:r w:rsidR="006B0EC6">
        <w:rPr>
          <w:rStyle w:val="Kursivt"/>
          <w:sz w:val="20"/>
          <w:szCs w:val="20"/>
          <w:u w:val="single"/>
          <w:lang w:eastAsia="sv-SE"/>
        </w:rPr>
        <w:t>______</w:t>
      </w:r>
      <w:r>
        <w:rPr>
          <w:rFonts w:ascii="Minion Pro" w:hAnsi="Minion Pro"/>
          <w:i/>
          <w:sz w:val="22"/>
          <w:szCs w:val="22"/>
        </w:rPr>
        <w:tab/>
      </w:r>
      <w:r>
        <w:rPr>
          <w:rFonts w:ascii="Minion Pro" w:hAnsi="Minion Pro"/>
          <w:i/>
          <w:sz w:val="22"/>
          <w:szCs w:val="22"/>
        </w:rPr>
        <w:tab/>
      </w:r>
      <w:r>
        <w:rPr>
          <w:rFonts w:ascii="Minion Pro" w:hAnsi="Minion Pro"/>
          <w:i/>
          <w:sz w:val="22"/>
          <w:szCs w:val="22"/>
          <w:u w:val="single"/>
        </w:rPr>
        <w:tab/>
      </w:r>
      <w:r>
        <w:rPr>
          <w:rFonts w:ascii="Minion Pro" w:hAnsi="Minion Pro"/>
          <w:i/>
          <w:sz w:val="22"/>
          <w:szCs w:val="22"/>
          <w:u w:val="single"/>
        </w:rPr>
        <w:tab/>
      </w:r>
    </w:p>
    <w:p w14:paraId="0728957B" w14:textId="40ABCE35" w:rsidR="008B6F02" w:rsidRPr="008B6F02" w:rsidRDefault="008B6F02" w:rsidP="00874260">
      <w:pPr>
        <w:pStyle w:val="PlainText"/>
        <w:spacing w:after="240"/>
        <w:ind w:left="-1701"/>
        <w:rPr>
          <w:rFonts w:ascii="Minion Pro" w:hAnsi="Minion Pro"/>
          <w:i/>
          <w:sz w:val="22"/>
          <w:szCs w:val="22"/>
          <w:u w:val="single"/>
        </w:rPr>
      </w:pPr>
      <w:r>
        <w:rPr>
          <w:rFonts w:ascii="Minion Pro" w:hAnsi="Minion Pro"/>
          <w:i/>
          <w:sz w:val="22"/>
          <w:szCs w:val="22"/>
        </w:rPr>
        <w:tab/>
      </w:r>
      <w:r>
        <w:rPr>
          <w:rFonts w:ascii="Minion Pro" w:hAnsi="Minion Pro"/>
          <w:i/>
          <w:sz w:val="22"/>
          <w:szCs w:val="22"/>
        </w:rPr>
        <w:tab/>
      </w:r>
      <w:r>
        <w:rPr>
          <w:rFonts w:ascii="Minion Pro" w:hAnsi="Minion Pro"/>
          <w:i/>
          <w:sz w:val="22"/>
          <w:szCs w:val="22"/>
        </w:rPr>
        <w:tab/>
      </w:r>
      <w:r>
        <w:rPr>
          <w:rFonts w:ascii="Minion Pro" w:hAnsi="Minion Pro"/>
          <w:i/>
          <w:sz w:val="22"/>
          <w:szCs w:val="22"/>
        </w:rPr>
        <w:tab/>
      </w:r>
      <w:r w:rsidRPr="008B6F02">
        <w:rPr>
          <w:rFonts w:ascii="Verdana" w:hAnsi="Verdana"/>
          <w:sz w:val="20"/>
          <w:szCs w:val="20"/>
        </w:rPr>
        <w:t>Namnförtydligande</w:t>
      </w:r>
    </w:p>
    <w:sectPr w:rsidR="008B6F02" w:rsidRPr="008B6F02" w:rsidSect="00783F9D">
      <w:pgSz w:w="11906" w:h="16838"/>
      <w:pgMar w:top="426" w:right="1418" w:bottom="709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55E6A" w14:textId="77777777" w:rsidR="00B40980" w:rsidRDefault="00B40980">
      <w:r>
        <w:separator/>
      </w:r>
    </w:p>
  </w:endnote>
  <w:endnote w:type="continuationSeparator" w:id="0">
    <w:p w14:paraId="65379F66" w14:textId="77777777" w:rsidR="00B40980" w:rsidRDefault="00B40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calaSans-Italic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47209" w14:textId="77777777" w:rsidR="00B40980" w:rsidRDefault="00B40980">
      <w:r>
        <w:separator/>
      </w:r>
    </w:p>
  </w:footnote>
  <w:footnote w:type="continuationSeparator" w:id="0">
    <w:p w14:paraId="312E7DAC" w14:textId="77777777" w:rsidR="00B40980" w:rsidRDefault="00B40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73024"/>
    <w:multiLevelType w:val="hybridMultilevel"/>
    <w:tmpl w:val="E0B2C4E2"/>
    <w:lvl w:ilvl="0" w:tplc="218C6AA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5030"/>
    <w:multiLevelType w:val="hybridMultilevel"/>
    <w:tmpl w:val="7182239A"/>
    <w:lvl w:ilvl="0" w:tplc="1F4AB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1A93DA">
      <w:start w:val="12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3B62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9CD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C41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2C8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AE9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A689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C04D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9935DB2"/>
    <w:multiLevelType w:val="hybridMultilevel"/>
    <w:tmpl w:val="94F63E5E"/>
    <w:lvl w:ilvl="0" w:tplc="93B406D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716C6"/>
    <w:multiLevelType w:val="hybridMultilevel"/>
    <w:tmpl w:val="8F1E0D72"/>
    <w:lvl w:ilvl="0" w:tplc="B0DA2568">
      <w:numFmt w:val="bullet"/>
      <w:lvlText w:val="-"/>
      <w:lvlJc w:val="left"/>
      <w:pPr>
        <w:ind w:left="720" w:hanging="360"/>
      </w:pPr>
      <w:rPr>
        <w:rFonts w:ascii="Verdana" w:eastAsia="Times New Roman" w:hAnsi="Verdana" w:cs="MinionPro-Medium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B7537"/>
    <w:multiLevelType w:val="hybridMultilevel"/>
    <w:tmpl w:val="052E304E"/>
    <w:lvl w:ilvl="0" w:tplc="9E5E0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AD40C">
      <w:start w:val="3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A6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CA0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CF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9CB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8E1D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20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98F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47E1CFA"/>
    <w:multiLevelType w:val="hybridMultilevel"/>
    <w:tmpl w:val="C2DAA23C"/>
    <w:lvl w:ilvl="0" w:tplc="E1FAB1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C2C3F"/>
    <w:multiLevelType w:val="hybridMultilevel"/>
    <w:tmpl w:val="9B7686C4"/>
    <w:lvl w:ilvl="0" w:tplc="3E5246FC">
      <w:numFmt w:val="bullet"/>
      <w:lvlText w:val="-"/>
      <w:lvlJc w:val="left"/>
      <w:pPr>
        <w:ind w:left="720" w:hanging="360"/>
      </w:pPr>
      <w:rPr>
        <w:rFonts w:ascii="Verdana" w:eastAsia="Times New Roman" w:hAnsi="Verdana" w:cs="MinionPro-Medium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A5941"/>
    <w:multiLevelType w:val="hybridMultilevel"/>
    <w:tmpl w:val="0B9CD78A"/>
    <w:lvl w:ilvl="0" w:tplc="7E947B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EC8E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8E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56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D25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622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67D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D4D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A63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147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759E"/>
    <w:rsid w:val="00017CAE"/>
    <w:rsid w:val="0003121A"/>
    <w:rsid w:val="00066F8C"/>
    <w:rsid w:val="0009043A"/>
    <w:rsid w:val="000E5D0F"/>
    <w:rsid w:val="000F1DE5"/>
    <w:rsid w:val="00106507"/>
    <w:rsid w:val="00126191"/>
    <w:rsid w:val="001E1B72"/>
    <w:rsid w:val="001E5A33"/>
    <w:rsid w:val="00200EA8"/>
    <w:rsid w:val="0021002A"/>
    <w:rsid w:val="002331C3"/>
    <w:rsid w:val="00252256"/>
    <w:rsid w:val="002709DB"/>
    <w:rsid w:val="00281BE8"/>
    <w:rsid w:val="00315602"/>
    <w:rsid w:val="00315BAE"/>
    <w:rsid w:val="003268B5"/>
    <w:rsid w:val="003547E1"/>
    <w:rsid w:val="003958BC"/>
    <w:rsid w:val="003D0A8B"/>
    <w:rsid w:val="003E459E"/>
    <w:rsid w:val="0040620F"/>
    <w:rsid w:val="004A371C"/>
    <w:rsid w:val="004A7822"/>
    <w:rsid w:val="004B2B75"/>
    <w:rsid w:val="004B6216"/>
    <w:rsid w:val="00504720"/>
    <w:rsid w:val="00565621"/>
    <w:rsid w:val="005C2738"/>
    <w:rsid w:val="005E3CD1"/>
    <w:rsid w:val="00626E48"/>
    <w:rsid w:val="006272B1"/>
    <w:rsid w:val="006772C0"/>
    <w:rsid w:val="006B0EC6"/>
    <w:rsid w:val="006D2C61"/>
    <w:rsid w:val="00701F97"/>
    <w:rsid w:val="0077514C"/>
    <w:rsid w:val="00783F9D"/>
    <w:rsid w:val="007A34B5"/>
    <w:rsid w:val="007F29E9"/>
    <w:rsid w:val="007F688A"/>
    <w:rsid w:val="008118FA"/>
    <w:rsid w:val="00836D9E"/>
    <w:rsid w:val="00866BEA"/>
    <w:rsid w:val="00874260"/>
    <w:rsid w:val="008A46D5"/>
    <w:rsid w:val="008B066A"/>
    <w:rsid w:val="008B6F02"/>
    <w:rsid w:val="008D31F2"/>
    <w:rsid w:val="008E46B0"/>
    <w:rsid w:val="00911425"/>
    <w:rsid w:val="009205F0"/>
    <w:rsid w:val="009B15B0"/>
    <w:rsid w:val="009D0A38"/>
    <w:rsid w:val="009D43B3"/>
    <w:rsid w:val="009E36FC"/>
    <w:rsid w:val="00A13ECE"/>
    <w:rsid w:val="00A269CF"/>
    <w:rsid w:val="00A45DCF"/>
    <w:rsid w:val="00A508E5"/>
    <w:rsid w:val="00A97351"/>
    <w:rsid w:val="00AA1DA4"/>
    <w:rsid w:val="00AF553A"/>
    <w:rsid w:val="00AF7AA8"/>
    <w:rsid w:val="00B10C65"/>
    <w:rsid w:val="00B40980"/>
    <w:rsid w:val="00B4573E"/>
    <w:rsid w:val="00B472CE"/>
    <w:rsid w:val="00C35026"/>
    <w:rsid w:val="00C47161"/>
    <w:rsid w:val="00C75D43"/>
    <w:rsid w:val="00CC7799"/>
    <w:rsid w:val="00CD66C5"/>
    <w:rsid w:val="00CF2B96"/>
    <w:rsid w:val="00D076A7"/>
    <w:rsid w:val="00D44B67"/>
    <w:rsid w:val="00D90316"/>
    <w:rsid w:val="00DB13FF"/>
    <w:rsid w:val="00DB3745"/>
    <w:rsid w:val="00DC5014"/>
    <w:rsid w:val="00DD646D"/>
    <w:rsid w:val="00DE2D5D"/>
    <w:rsid w:val="00E22364"/>
    <w:rsid w:val="00E73064"/>
    <w:rsid w:val="00EE6C8C"/>
    <w:rsid w:val="00F66881"/>
    <w:rsid w:val="00FA4BAA"/>
    <w:rsid w:val="00FB151C"/>
    <w:rsid w:val="00FB4774"/>
    <w:rsid w:val="00FB55D1"/>
    <w:rsid w:val="00FF56F2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isiresearchsoft-com/cwyw" w:name="citation"/>
  <w:shapeDefaults>
    <o:shapedefaults v:ext="edit" spidmax="1026"/>
    <o:shapelayout v:ext="edit">
      <o:idmap v:ext="edit" data="1"/>
    </o:shapelayout>
  </w:shapeDefaults>
  <w:decimalSymbol w:val=","/>
  <w:listSeparator w:val=","/>
  <w14:docId w14:val="26145A03"/>
  <w15:chartTrackingRefBased/>
  <w15:docId w15:val="{A1215B55-7F16-42C8-BBEF-4A6DB80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FC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9E36F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E36F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E36F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56F2"/>
    <w:rPr>
      <w:color w:val="0000FF"/>
      <w:u w:val="single"/>
    </w:rPr>
  </w:style>
  <w:style w:type="paragraph" w:styleId="BalloonText">
    <w:name w:val="Balloon Text"/>
    <w:basedOn w:val="Normal"/>
    <w:semiHidden/>
    <w:rsid w:val="00A9735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106507"/>
    <w:rPr>
      <w:rFonts w:ascii="Courier New" w:hAnsi="Courier New"/>
      <w:sz w:val="21"/>
      <w:szCs w:val="21"/>
      <w:lang w:eastAsia="en-US"/>
    </w:rPr>
  </w:style>
  <w:style w:type="paragraph" w:customStyle="1" w:styleId="Huvud">
    <w:name w:val="Huvud"/>
    <w:basedOn w:val="Normal"/>
    <w:rsid w:val="00E73064"/>
    <w:rPr>
      <w:b/>
      <w:sz w:val="32"/>
    </w:rPr>
  </w:style>
  <w:style w:type="paragraph" w:customStyle="1" w:styleId="Lptext">
    <w:name w:val="Löptext"/>
    <w:basedOn w:val="Normal"/>
    <w:rsid w:val="00E73064"/>
    <w:rPr>
      <w:szCs w:val="20"/>
    </w:rPr>
  </w:style>
  <w:style w:type="character" w:customStyle="1" w:styleId="PlainTextChar">
    <w:name w:val="Plain Text Char"/>
    <w:link w:val="PlainText"/>
    <w:uiPriority w:val="99"/>
    <w:rsid w:val="00106507"/>
    <w:rPr>
      <w:rFonts w:ascii="Courier New" w:hAnsi="Courier New" w:cs="Times New Roman"/>
      <w:sz w:val="21"/>
      <w:szCs w:val="21"/>
      <w:lang w:eastAsia="en-US"/>
    </w:rPr>
  </w:style>
  <w:style w:type="paragraph" w:customStyle="1" w:styleId="Ingress">
    <w:name w:val="Ingress"/>
    <w:basedOn w:val="Normal"/>
    <w:rsid w:val="00E73064"/>
    <w:rPr>
      <w:b/>
      <w:szCs w:val="20"/>
    </w:rPr>
  </w:style>
  <w:style w:type="paragraph" w:customStyle="1" w:styleId="Kommentar">
    <w:name w:val="Kommentar"/>
    <w:basedOn w:val="Normal"/>
    <w:rsid w:val="00E73064"/>
    <w:rPr>
      <w:rFonts w:cs="Arial"/>
      <w:i/>
      <w:szCs w:val="20"/>
    </w:rPr>
  </w:style>
  <w:style w:type="paragraph" w:customStyle="1" w:styleId="articletext">
    <w:name w:val="articletext"/>
    <w:basedOn w:val="Normal"/>
    <w:rsid w:val="003547E1"/>
    <w:pPr>
      <w:spacing w:after="195"/>
    </w:pPr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4B6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21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4B621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21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B6216"/>
    <w:rPr>
      <w:rFonts w:ascii="Verdana" w:hAnsi="Verdana"/>
      <w:b/>
      <w:bCs/>
    </w:rPr>
  </w:style>
  <w:style w:type="paragraph" w:styleId="ListParagraph">
    <w:name w:val="List Paragraph"/>
    <w:basedOn w:val="Normal"/>
    <w:uiPriority w:val="34"/>
    <w:qFormat/>
    <w:rsid w:val="004B6216"/>
    <w:pPr>
      <w:ind w:left="720"/>
      <w:contextualSpacing/>
    </w:pPr>
    <w:rPr>
      <w:rFonts w:ascii="Times New Roman" w:hAnsi="Times New Roman"/>
      <w:sz w:val="24"/>
    </w:rPr>
  </w:style>
  <w:style w:type="paragraph" w:styleId="Header">
    <w:name w:val="header"/>
    <w:basedOn w:val="Normal"/>
    <w:rsid w:val="00CF2B9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F2B96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link w:val="BodyTextChar"/>
    <w:rsid w:val="00FB4774"/>
    <w:pPr>
      <w:spacing w:line="240" w:lineRule="exact"/>
    </w:pPr>
    <w:rPr>
      <w:rFonts w:ascii="ScalaSans-Light" w:hAnsi="ScalaSans-Light"/>
    </w:rPr>
  </w:style>
  <w:style w:type="character" w:customStyle="1" w:styleId="BodyTextChar">
    <w:name w:val="Body Text Char"/>
    <w:link w:val="BodyText"/>
    <w:rsid w:val="00FB4774"/>
    <w:rPr>
      <w:rFonts w:ascii="ScalaSans-Light" w:hAnsi="ScalaSans-Light"/>
      <w:szCs w:val="24"/>
    </w:rPr>
  </w:style>
  <w:style w:type="character" w:customStyle="1" w:styleId="Kursivt">
    <w:name w:val="Kursivt"/>
    <w:rsid w:val="00FB4774"/>
    <w:rPr>
      <w:rFonts w:ascii="ScalaSans-Italic" w:hAnsi="ScalaSans-Ital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2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7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39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0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1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3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47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49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030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8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05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37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3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37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05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7AEA8"/>
            <w:bottom w:val="single" w:sz="6" w:space="0" w:color="67AEA8"/>
            <w:right w:val="single" w:sz="6" w:space="0" w:color="67AEA8"/>
          </w:divBdr>
          <w:divsChild>
            <w:div w:id="975256700">
              <w:marLeft w:val="0"/>
              <w:marRight w:val="0"/>
              <w:marTop w:val="255"/>
              <w:marBottom w:val="2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notes6030C8\Pressmeddelande_BTH_ma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2A23E9816C4E4788143A2ACDEF0DC9" ma:contentTypeVersion="5" ma:contentTypeDescription="Skapa ett nytt dokument." ma:contentTypeScope="" ma:versionID="79053313d8ad3d165d8f37d7257f78e0">
  <xsd:schema xmlns:xsd="http://www.w3.org/2001/XMLSchema" xmlns:xs="http://www.w3.org/2001/XMLSchema" xmlns:p="http://schemas.microsoft.com/office/2006/metadata/properties" xmlns:ns1="http://schemas.microsoft.com/sharepoint/v3" xmlns:ns2="bc77c2ae-c46a-45b0-943b-86e1881297ff" targetNamespace="http://schemas.microsoft.com/office/2006/metadata/properties" ma:root="true" ma:fieldsID="f0b9fa37188d7f85e40b239eb5db39df" ns1:_="" ns2:_="">
    <xsd:import namespace="http://schemas.microsoft.com/sharepoint/v3"/>
    <xsd:import namespace="bc77c2ae-c46a-45b0-943b-86e1881297f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malagt startdatum" ma:description="Schemalagt startdatum är en webbplatskolumn som skapas via publiceringsfunktionen. Den används för att ange datum och tid för när sidan ska visas för besökare på webbplatsen för första gången." ma:hidden="true" ma:internalName="PublishingStartDate">
      <xsd:simpleType>
        <xsd:restriction base="dms:Unknown"/>
      </xsd:simpleType>
    </xsd:element>
    <xsd:element name="PublishingExpirationDate" ma:index="9" nillable="true" ma:displayName="Schemalagt slutdatum" ma:description="Schemalagt slutdatum är en webbplatskolumn som skapas via publiceringsfunktionen. Den används för att ange datum och tid för när sidan inte längre ska visas för besökare på webbplatsen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77c2ae-c46a-45b0-943b-86e188129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701517D-9532-4CFB-9625-3A77FE74F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c77c2ae-c46a-45b0-943b-86e188129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DF64E-F890-4858-82A7-642C00E917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2588D-A222-4D0A-B9DF-56075598B4DD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713254F-48D7-4F57-8233-C9951D535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Pressmeddelande_BTH_mall</Template>
  <TotalTime>88</TotalTime>
  <Pages>1</Pages>
  <Words>202</Words>
  <Characters>1072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Anmälan om disciplinförseelse</vt:lpstr>
      <vt:lpstr>Pressmeddelande 2003-04-15</vt:lpstr>
    </vt:vector>
  </TitlesOfParts>
  <Company>Förvaltningen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Anmälan om disciplinförseelse</dc:title>
  <dc:subject/>
  <dc:creator>Helena Persson</dc:creator>
  <cp:keywords/>
  <cp:lastModifiedBy>Andreas Arnesson</cp:lastModifiedBy>
  <cp:revision>10</cp:revision>
  <cp:lastPrinted>2015-08-18T07:19:00Z</cp:lastPrinted>
  <dcterms:created xsi:type="dcterms:W3CDTF">2020-11-17T12:39:00Z</dcterms:created>
  <dcterms:modified xsi:type="dcterms:W3CDTF">2020-11-17T16:10:00Z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slutande">
    <vt:lpwstr/>
  </property>
  <property fmtid="{D5CDD505-2E9C-101B-9397-08002B2CF9AE}" pid="3" name="TypAvDok">
    <vt:lpwstr/>
  </property>
</Properties>
</file>